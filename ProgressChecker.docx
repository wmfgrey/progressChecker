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E15" w:rsidRPr="00591713" w:rsidRDefault="00A30837">
      <w:pPr>
        <w:rPr>
          <w:b/>
          <w:sz w:val="36"/>
          <w:szCs w:val="36"/>
        </w:rPr>
      </w:pPr>
      <w:r w:rsidRPr="00591713">
        <w:rPr>
          <w:b/>
          <w:sz w:val="36"/>
          <w:szCs w:val="36"/>
        </w:rPr>
        <w:t>ProgressChecker</w:t>
      </w:r>
    </w:p>
    <w:p w:rsidR="00A30837" w:rsidRDefault="00A30837"/>
    <w:p w:rsidR="00A30837" w:rsidRDefault="00A30837">
      <w:r>
        <w:t xml:space="preserve">Simple Excel VBA progress checker that gives pupil feedback in a more user friendly format.  Teachers enter in comments into spreadsheet </w:t>
      </w:r>
      <w:r w:rsidR="00591713">
        <w:t xml:space="preserve">and </w:t>
      </w:r>
      <w:r>
        <w:t>enter the name of the file to output in cell B1 and press print.  Feedback and comments for each pupil will be presented on</w:t>
      </w:r>
      <w:r w:rsidR="00591713">
        <w:t xml:space="preserve"> separate</w:t>
      </w:r>
      <w:bookmarkStart w:id="0" w:name="_GoBack"/>
      <w:bookmarkEnd w:id="0"/>
      <w:r>
        <w:t xml:space="preserve"> pages.</w:t>
      </w:r>
    </w:p>
    <w:p w:rsidR="00591713" w:rsidRDefault="00591713"/>
    <w:p w:rsidR="00591713" w:rsidRDefault="00591713">
      <w:r>
        <w:t>Will Grey 2/6/2015</w:t>
      </w:r>
    </w:p>
    <w:p w:rsidR="00A30837" w:rsidRDefault="00A30837"/>
    <w:p w:rsidR="00A30837" w:rsidRDefault="00A30837"/>
    <w:sectPr w:rsidR="00A30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837"/>
    <w:rsid w:val="00591713"/>
    <w:rsid w:val="00955C42"/>
    <w:rsid w:val="00A30837"/>
    <w:rsid w:val="00AB7875"/>
    <w:rsid w:val="00E0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2C3CD-1AFA-4343-BEE3-8A36518E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D65FD839.dotm</Template>
  <TotalTime>8</TotalTime>
  <Pages>1</Pages>
  <Words>47</Words>
  <Characters>273</Characters>
  <Application>Microsoft Office Word</Application>
  <DocSecurity>0</DocSecurity>
  <Lines>2</Lines>
  <Paragraphs>1</Paragraphs>
  <ScaleCrop>false</ScaleCrop>
  <Company>RM Education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 William</dc:creator>
  <cp:keywords/>
  <dc:description/>
  <cp:lastModifiedBy>Grey William</cp:lastModifiedBy>
  <cp:revision>2</cp:revision>
  <dcterms:created xsi:type="dcterms:W3CDTF">2015-06-02T13:23:00Z</dcterms:created>
  <dcterms:modified xsi:type="dcterms:W3CDTF">2015-06-02T13:31:00Z</dcterms:modified>
</cp:coreProperties>
</file>